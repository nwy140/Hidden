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B43FA2E" w14:textId="52A7D422" w:rsidR="005A0783" w:rsidRDefault="005A0783" w:rsidP="005A0783">
      <w:pPr>
        <w:pStyle w:val="ListParagraph"/>
        <w:numPr>
          <w:ilvl w:val="0"/>
          <w:numId w:val="14"/>
        </w:numPr>
        <w:rPr>
          <w:b/>
        </w:rPr>
      </w:pPr>
      <w:r>
        <w:rPr>
          <w:b/>
        </w:rPr>
        <w:t>First Name</w:t>
      </w:r>
      <w:proofErr w:type="gramStart"/>
      <w:r>
        <w:rPr>
          <w:b/>
        </w:rPr>
        <w:tab/>
        <w:t>:</w:t>
      </w:r>
      <w:r w:rsidR="006F3F45">
        <w:rPr>
          <w:b/>
        </w:rPr>
        <w:t>Ng</w:t>
      </w:r>
      <w:proofErr w:type="gramEnd"/>
      <w:r w:rsidR="00987937" w:rsidRPr="00987937">
        <w:rPr>
          <w:b/>
          <w:u w:val="single"/>
        </w:rPr>
        <w:t xml:space="preserve">                               </w:t>
      </w:r>
    </w:p>
    <w:p w14:paraId="69E18E4D" w14:textId="77777777" w:rsidR="00030CBC" w:rsidRDefault="00030CBC" w:rsidP="00030CBC">
      <w:pPr>
        <w:pStyle w:val="ListParagraph"/>
        <w:ind w:left="360"/>
        <w:rPr>
          <w:b/>
        </w:rPr>
      </w:pPr>
    </w:p>
    <w:p w14:paraId="0D1D06C7" w14:textId="7FF9C5B7" w:rsidR="005A0783" w:rsidRDefault="005A0783" w:rsidP="005A0783">
      <w:pPr>
        <w:pStyle w:val="ListParagraph"/>
        <w:numPr>
          <w:ilvl w:val="0"/>
          <w:numId w:val="14"/>
        </w:numPr>
        <w:rPr>
          <w:b/>
        </w:rPr>
      </w:pPr>
      <w:r>
        <w:rPr>
          <w:b/>
        </w:rPr>
        <w:t>Last Name</w:t>
      </w:r>
      <w:proofErr w:type="gramStart"/>
      <w:r>
        <w:rPr>
          <w:b/>
        </w:rPr>
        <w:tab/>
        <w:t>:</w:t>
      </w:r>
      <w:r w:rsidR="006F3F45" w:rsidRPr="006F3F45">
        <w:rPr>
          <w:b/>
        </w:rPr>
        <w:t>Wei</w:t>
      </w:r>
      <w:proofErr w:type="gramEnd"/>
      <w:r w:rsidR="006F3F45" w:rsidRPr="006F3F45">
        <w:rPr>
          <w:b/>
        </w:rPr>
        <w:t xml:space="preserve"> Yuen</w:t>
      </w:r>
      <w:r w:rsidR="00987937" w:rsidRPr="006F3F45">
        <w:t xml:space="preserve">                                                  </w:t>
      </w:r>
    </w:p>
    <w:p w14:paraId="2D99BBDD" w14:textId="77777777" w:rsidR="00030CBC" w:rsidRDefault="00030CBC" w:rsidP="00030CBC">
      <w:pPr>
        <w:pStyle w:val="ListParagraph"/>
        <w:ind w:left="360"/>
        <w:rPr>
          <w:b/>
        </w:rPr>
      </w:pPr>
    </w:p>
    <w:p w14:paraId="7DC8D045" w14:textId="35F102AC" w:rsidR="005A0783" w:rsidRDefault="006F3F45" w:rsidP="005A0783">
      <w:pPr>
        <w:pStyle w:val="ListParagraph"/>
        <w:numPr>
          <w:ilvl w:val="0"/>
          <w:numId w:val="14"/>
        </w:numPr>
        <w:rPr>
          <w:b/>
        </w:rPr>
      </w:pPr>
      <w:r>
        <w:rPr>
          <w:b/>
        </w:rPr>
        <w:t>Email</w:t>
      </w:r>
      <w:proofErr w:type="gramStart"/>
      <w:r>
        <w:rPr>
          <w:b/>
        </w:rPr>
        <w:tab/>
        <w:t>:nwy140@gmail.com</w:t>
      </w:r>
      <w:proofErr w:type="gramEnd"/>
      <w:r w:rsidR="00987937" w:rsidRPr="00987937">
        <w:rPr>
          <w:b/>
          <w:u w:val="single"/>
        </w:rPr>
        <w:t xml:space="preserve">                                                </w:t>
      </w:r>
    </w:p>
    <w:p w14:paraId="1BEACFBE" w14:textId="77777777" w:rsidR="00030CBC" w:rsidRDefault="00030CBC" w:rsidP="00030CBC">
      <w:pPr>
        <w:pStyle w:val="ListParagraph"/>
        <w:ind w:left="360"/>
        <w:rPr>
          <w:b/>
        </w:rPr>
      </w:pPr>
    </w:p>
    <w:p w14:paraId="1A307C6D" w14:textId="38C715E4" w:rsidR="005A0783" w:rsidRDefault="005A0783" w:rsidP="005A0783">
      <w:pPr>
        <w:pStyle w:val="ListParagraph"/>
        <w:numPr>
          <w:ilvl w:val="0"/>
          <w:numId w:val="14"/>
        </w:numPr>
        <w:rPr>
          <w:b/>
        </w:rPr>
      </w:pPr>
      <w:r>
        <w:rPr>
          <w:b/>
        </w:rPr>
        <w:t>Phone</w:t>
      </w:r>
      <w:r>
        <w:rPr>
          <w:b/>
        </w:rPr>
        <w:tab/>
        <w:t>:</w:t>
      </w:r>
      <w:r w:rsidR="006F3F45">
        <w:rPr>
          <w:b/>
        </w:rPr>
        <w:t>0132398323</w:t>
      </w:r>
      <w:r w:rsidR="00987937" w:rsidRPr="00987937">
        <w:rPr>
          <w:b/>
          <w:u w:val="single"/>
        </w:rPr>
        <w:t xml:space="preserve">                                                        </w:t>
      </w:r>
    </w:p>
    <w:p w14:paraId="51221140" w14:textId="77777777" w:rsidR="00030CBC" w:rsidRDefault="00030CBC" w:rsidP="00030CBC">
      <w:pPr>
        <w:pStyle w:val="ListParagraph"/>
        <w:ind w:left="360"/>
        <w:rPr>
          <w:b/>
        </w:rPr>
      </w:pPr>
    </w:p>
    <w:p w14:paraId="22FCB22C" w14:textId="01BBC892" w:rsidR="005A0783" w:rsidRPr="005A0783" w:rsidRDefault="005A0783" w:rsidP="005A0783">
      <w:pPr>
        <w:pStyle w:val="ListParagraph"/>
        <w:numPr>
          <w:ilvl w:val="0"/>
          <w:numId w:val="14"/>
        </w:numPr>
        <w:rPr>
          <w:b/>
        </w:rPr>
      </w:pPr>
      <w:r w:rsidRPr="005A0783">
        <w:rPr>
          <w:b/>
        </w:rPr>
        <w:t>Gender</w:t>
      </w:r>
      <w:proofErr w:type="gramStart"/>
      <w:r w:rsidRPr="005A0783">
        <w:rPr>
          <w:b/>
        </w:rPr>
        <w:tab/>
        <w:t>:</w:t>
      </w:r>
      <w:r w:rsidR="006F3F45">
        <w:rPr>
          <w:b/>
        </w:rPr>
        <w:t>Male</w:t>
      </w:r>
      <w:proofErr w:type="gramEnd"/>
      <w:r w:rsidR="00987937" w:rsidRPr="00987937">
        <w:rPr>
          <w:b/>
          <w:u w:val="single"/>
        </w:rPr>
        <w:t xml:space="preserve">                                                        </w:t>
      </w:r>
    </w:p>
    <w:p w14:paraId="534C075E" w14:textId="77777777" w:rsidR="00030CBC" w:rsidRDefault="00030CBC" w:rsidP="00030CBC">
      <w:pPr>
        <w:pStyle w:val="ListParagraph"/>
        <w:ind w:left="360"/>
        <w:rPr>
          <w:b/>
        </w:rPr>
      </w:pPr>
    </w:p>
    <w:p w14:paraId="26C382A2" w14:textId="29278085" w:rsidR="005A0783" w:rsidRPr="005A0783" w:rsidRDefault="005A0783" w:rsidP="005A0783">
      <w:pPr>
        <w:pStyle w:val="ListParagraph"/>
        <w:numPr>
          <w:ilvl w:val="0"/>
          <w:numId w:val="14"/>
        </w:numPr>
        <w:rPr>
          <w:b/>
        </w:rPr>
      </w:pPr>
      <w:r w:rsidRPr="005A0783">
        <w:rPr>
          <w:b/>
        </w:rPr>
        <w:t xml:space="preserve">Occupation / Job Title </w:t>
      </w:r>
      <w:proofErr w:type="gramStart"/>
      <w:r w:rsidRPr="005A0783">
        <w:rPr>
          <w:b/>
        </w:rPr>
        <w:tab/>
        <w:t>:</w:t>
      </w:r>
      <w:r w:rsidR="006F3F45">
        <w:rPr>
          <w:b/>
        </w:rPr>
        <w:t>Student</w:t>
      </w:r>
      <w:proofErr w:type="gramEnd"/>
      <w:r w:rsidR="00987937" w:rsidRPr="00987937">
        <w:rPr>
          <w:b/>
          <w:u w:val="single"/>
        </w:rPr>
        <w:t xml:space="preserve">                                                        </w:t>
      </w:r>
    </w:p>
    <w:p w14:paraId="35774064" w14:textId="77777777" w:rsidR="00030CBC" w:rsidRDefault="00030CBC" w:rsidP="00030CBC">
      <w:pPr>
        <w:pStyle w:val="ListParagraph"/>
        <w:ind w:left="360"/>
        <w:rPr>
          <w:b/>
        </w:rPr>
      </w:pPr>
    </w:p>
    <w:p w14:paraId="3AEE175E" w14:textId="69AE4B13" w:rsidR="005A0783" w:rsidRPr="005A0783" w:rsidRDefault="005A0783" w:rsidP="005A0783">
      <w:pPr>
        <w:pStyle w:val="ListParagraph"/>
        <w:numPr>
          <w:ilvl w:val="0"/>
          <w:numId w:val="14"/>
        </w:numPr>
        <w:rPr>
          <w:b/>
        </w:rPr>
      </w:pPr>
      <w:r w:rsidRPr="005A0783">
        <w:rPr>
          <w:b/>
        </w:rPr>
        <w:t xml:space="preserve">Company / Organisation / </w:t>
      </w:r>
      <w:proofErr w:type="gramStart"/>
      <w:r w:rsidRPr="005A0783">
        <w:rPr>
          <w:b/>
        </w:rPr>
        <w:t>School :</w:t>
      </w:r>
      <w:r w:rsidR="006F3F45">
        <w:rPr>
          <w:b/>
        </w:rPr>
        <w:t>Sunway</w:t>
      </w:r>
      <w:proofErr w:type="gramEnd"/>
      <w:r w:rsidR="006F3F45">
        <w:rPr>
          <w:b/>
        </w:rPr>
        <w:t xml:space="preserve"> College</w:t>
      </w:r>
      <w:r w:rsidR="00987937" w:rsidRPr="00987937">
        <w:rPr>
          <w:b/>
          <w:u w:val="single"/>
        </w:rPr>
        <w:t xml:space="preserve">                                                        </w:t>
      </w:r>
    </w:p>
    <w:p w14:paraId="5B033F39" w14:textId="77777777" w:rsidR="00030CBC" w:rsidRDefault="00030CBC" w:rsidP="00030CBC">
      <w:pPr>
        <w:pStyle w:val="ListParagraph"/>
        <w:ind w:left="360"/>
        <w:rPr>
          <w:b/>
        </w:rPr>
      </w:pPr>
    </w:p>
    <w:p w14:paraId="269D51E3" w14:textId="0CCD5414" w:rsidR="005A0783" w:rsidRPr="005A0783" w:rsidRDefault="005A0783" w:rsidP="005A0783">
      <w:pPr>
        <w:pStyle w:val="ListParagraph"/>
        <w:numPr>
          <w:ilvl w:val="0"/>
          <w:numId w:val="14"/>
        </w:numPr>
        <w:rPr>
          <w:b/>
        </w:rPr>
      </w:pPr>
      <w:r w:rsidRPr="005A0783">
        <w:rPr>
          <w:b/>
        </w:rPr>
        <w:t xml:space="preserve">Skills (Choose </w:t>
      </w:r>
      <w:r w:rsidR="00901C61">
        <w:rPr>
          <w:b/>
        </w:rPr>
        <w:t>ALL</w:t>
      </w:r>
      <w:r w:rsidRPr="005A0783">
        <w:rPr>
          <w:b/>
        </w:rPr>
        <w:t xml:space="preserve"> that applies</w:t>
      </w:r>
      <w:proofErr w:type="gramStart"/>
      <w:r w:rsidRPr="005A0783">
        <w:rPr>
          <w:b/>
        </w:rPr>
        <w:t>) :</w:t>
      </w:r>
      <w:proofErr w:type="gramEnd"/>
    </w:p>
    <w:p w14:paraId="7C5B45AE" w14:textId="4F308481" w:rsidR="005A0783" w:rsidRDefault="000511A5" w:rsidP="00901C61">
      <w:pPr>
        <w:ind w:left="720"/>
      </w:pPr>
      <w:sdt>
        <w:sdtPr>
          <w:rPr>
            <w:rFonts w:ascii="MS Gothic" w:eastAsia="MS Gothic" w:hAnsi="MS Gothic"/>
          </w:rPr>
          <w:id w:val="-189480576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01C61" w:rsidRPr="00901C61">
            <w:rPr>
              <w:rFonts w:ascii="MS Gothic" w:eastAsia="MS Gothic" w:hAnsi="MS Gothic" w:hint="eastAsia"/>
            </w:rPr>
            <w:t>☐</w:t>
          </w:r>
        </w:sdtContent>
      </w:sdt>
      <w:r w:rsidR="00901C61">
        <w:t xml:space="preserve">    </w:t>
      </w:r>
      <w:proofErr w:type="gramStart"/>
      <w:r w:rsidR="005A0783">
        <w:t>DESIGN :</w:t>
      </w:r>
      <w:proofErr w:type="gramEnd"/>
      <w:r w:rsidR="005A0783">
        <w:t xml:space="preserve"> Interface</w:t>
      </w:r>
    </w:p>
    <w:p w14:paraId="548D2AB5" w14:textId="2DA5BA21" w:rsidR="005A0783" w:rsidRPr="005A0783" w:rsidRDefault="000511A5" w:rsidP="00901C61">
      <w:pPr>
        <w:ind w:left="720"/>
      </w:pPr>
      <w:sdt>
        <w:sdtPr>
          <w:rPr>
            <w:rFonts w:ascii="MS Gothic" w:eastAsia="MS Gothic" w:hAnsi="MS Gothic"/>
          </w:rPr>
          <w:id w:val="-126837940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01C61">
            <w:rPr>
              <w:rFonts w:ascii="MS Gothic" w:eastAsia="MS Gothic" w:hAnsi="MS Gothic" w:hint="eastAsia"/>
            </w:rPr>
            <w:t>☐</w:t>
          </w:r>
        </w:sdtContent>
      </w:sdt>
      <w:r w:rsidR="00901C61">
        <w:t xml:space="preserve">    </w:t>
      </w:r>
      <w:r w:rsidR="005A0783" w:rsidRPr="005A0783">
        <w:t>DESIGN: Hardware/ IoT </w:t>
      </w:r>
    </w:p>
    <w:p w14:paraId="46AC3D64" w14:textId="0AFF1A76" w:rsidR="005A0783" w:rsidRPr="005A0783" w:rsidRDefault="000511A5" w:rsidP="00901C61">
      <w:pPr>
        <w:ind w:left="720"/>
      </w:pPr>
      <w:sdt>
        <w:sdtPr>
          <w:rPr>
            <w:rFonts w:ascii="MS Gothic" w:eastAsia="MS Gothic" w:hAnsi="MS Gothic"/>
          </w:rPr>
          <w:id w:val="43634038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01C61">
            <w:rPr>
              <w:rFonts w:ascii="MS Gothic" w:eastAsia="MS Gothic" w:hAnsi="MS Gothic" w:hint="eastAsia"/>
            </w:rPr>
            <w:t>☐</w:t>
          </w:r>
        </w:sdtContent>
      </w:sdt>
      <w:r w:rsidR="00901C61">
        <w:t xml:space="preserve">    </w:t>
      </w:r>
      <w:r w:rsidR="005A0783" w:rsidRPr="005A0783">
        <w:t>DEVELOPMENT: Front End</w:t>
      </w:r>
    </w:p>
    <w:p w14:paraId="58BC04C9" w14:textId="2F319534" w:rsidR="005A0783" w:rsidRPr="005A0783" w:rsidRDefault="000511A5" w:rsidP="00901C61">
      <w:pPr>
        <w:ind w:left="720"/>
      </w:pPr>
      <w:sdt>
        <w:sdtPr>
          <w:rPr>
            <w:rFonts w:ascii="MS Gothic" w:eastAsia="MS Gothic" w:hAnsi="MS Gothic"/>
          </w:rPr>
          <w:id w:val="63606625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01C61">
            <w:rPr>
              <w:rFonts w:ascii="MS Gothic" w:eastAsia="MS Gothic" w:hAnsi="MS Gothic" w:hint="eastAsia"/>
            </w:rPr>
            <w:t>☐</w:t>
          </w:r>
        </w:sdtContent>
      </w:sdt>
      <w:r w:rsidR="00901C61">
        <w:t xml:space="preserve">    </w:t>
      </w:r>
      <w:r w:rsidR="005A0783" w:rsidRPr="005A0783">
        <w:t>DEVELOPMENT: Back-End</w:t>
      </w:r>
    </w:p>
    <w:p w14:paraId="40107C98" w14:textId="15CF281C" w:rsidR="005A0783" w:rsidRPr="005A0783" w:rsidRDefault="000511A5" w:rsidP="00901C61">
      <w:pPr>
        <w:ind w:left="720"/>
      </w:pPr>
      <w:sdt>
        <w:sdtPr>
          <w:rPr>
            <w:rFonts w:ascii="MS Gothic" w:eastAsia="MS Gothic" w:hAnsi="MS Gothic"/>
          </w:rPr>
          <w:id w:val="156398765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01C61">
            <w:rPr>
              <w:rFonts w:ascii="MS Gothic" w:eastAsia="MS Gothic" w:hAnsi="MS Gothic" w:hint="eastAsia"/>
            </w:rPr>
            <w:t>☐</w:t>
          </w:r>
        </w:sdtContent>
      </w:sdt>
      <w:r w:rsidR="00901C61">
        <w:t xml:space="preserve">    </w:t>
      </w:r>
      <w:r w:rsidR="005A0783" w:rsidRPr="005A0783">
        <w:t>DEVELOPMENT: Hardware / IoT</w:t>
      </w:r>
    </w:p>
    <w:p w14:paraId="5388AA6F" w14:textId="04BE5BFA" w:rsidR="005A0783" w:rsidRPr="005A0783" w:rsidRDefault="000511A5" w:rsidP="00901C61">
      <w:pPr>
        <w:ind w:left="720"/>
      </w:pPr>
      <w:sdt>
        <w:sdtPr>
          <w:rPr>
            <w:rFonts w:ascii="MS Gothic" w:eastAsia="MS Gothic" w:hAnsi="MS Gothic"/>
          </w:rPr>
          <w:id w:val="115950134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01C61">
            <w:rPr>
              <w:rFonts w:ascii="MS Gothic" w:eastAsia="MS Gothic" w:hAnsi="MS Gothic" w:hint="eastAsia"/>
            </w:rPr>
            <w:t>☐</w:t>
          </w:r>
        </w:sdtContent>
      </w:sdt>
      <w:r w:rsidR="00901C61">
        <w:t xml:space="preserve">    </w:t>
      </w:r>
      <w:r w:rsidR="005A0783" w:rsidRPr="005A0783">
        <w:t>BUSINESS: Admin / Management / Sales / Marketing / etc. </w:t>
      </w:r>
    </w:p>
    <w:p w14:paraId="3CFF4EA6" w14:textId="5F39338F" w:rsidR="005A0783" w:rsidRPr="005A0783" w:rsidRDefault="000511A5" w:rsidP="00901C61">
      <w:pPr>
        <w:ind w:left="720"/>
      </w:pPr>
      <w:sdt>
        <w:sdtPr>
          <w:rPr>
            <w:rFonts w:ascii="MS Gothic" w:eastAsia="MS Gothic" w:hAnsi="MS Gothic"/>
          </w:rPr>
          <w:id w:val="60839925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01C61">
            <w:rPr>
              <w:rFonts w:ascii="MS Gothic" w:eastAsia="MS Gothic" w:hAnsi="MS Gothic" w:hint="eastAsia"/>
            </w:rPr>
            <w:t>☐</w:t>
          </w:r>
        </w:sdtContent>
      </w:sdt>
      <w:r w:rsidR="00901C61">
        <w:t xml:space="preserve">    </w:t>
      </w:r>
      <w:r w:rsidR="005A0783" w:rsidRPr="005A0783">
        <w:t>RESEARCH / SCIENTIFIC</w:t>
      </w:r>
    </w:p>
    <w:p w14:paraId="2979067B" w14:textId="11A23296" w:rsidR="005A0783" w:rsidRDefault="000511A5" w:rsidP="00901C61">
      <w:pPr>
        <w:ind w:left="720"/>
      </w:pPr>
      <w:sdt>
        <w:sdtPr>
          <w:rPr>
            <w:rFonts w:ascii="MS Gothic" w:eastAsia="MS Gothic" w:hAnsi="MS Gothic"/>
          </w:rPr>
          <w:id w:val="1515032798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 w:rsidR="00901C61">
        <w:t xml:space="preserve">    </w:t>
      </w:r>
      <w:r w:rsidR="005A0783" w:rsidRPr="005A0783">
        <w:t>OTHERS</w:t>
      </w:r>
      <w:r w:rsidR="00901C61">
        <w:t xml:space="preserve">, </w:t>
      </w:r>
      <w:r w:rsidR="005A0783">
        <w:t xml:space="preserve">Please </w:t>
      </w:r>
      <w:proofErr w:type="gramStart"/>
      <w:r w:rsidR="005A0783">
        <w:t>Specify</w:t>
      </w:r>
      <w:r w:rsidR="00901C61">
        <w:t xml:space="preserve"> :</w:t>
      </w:r>
      <w:proofErr w:type="gramEnd"/>
      <w:r w:rsidR="006F3F45">
        <w:rPr>
          <w:u w:val="single"/>
        </w:rPr>
        <w:t xml:space="preserve"> Game Development With Unreal Engine and C++, Java, </w:t>
      </w:r>
      <w:proofErr w:type="spellStart"/>
      <w:r w:rsidR="006F3F45">
        <w:rPr>
          <w:u w:val="single"/>
        </w:rPr>
        <w:t>Kotlin</w:t>
      </w:r>
      <w:proofErr w:type="spellEnd"/>
      <w:r w:rsidR="006F3F45">
        <w:rPr>
          <w:u w:val="single"/>
        </w:rPr>
        <w:t xml:space="preserve"> app development , C#</w:t>
      </w:r>
      <w:bookmarkStart w:id="0" w:name="_GoBack"/>
      <w:bookmarkEnd w:id="0"/>
      <w:r w:rsidR="00901C61" w:rsidRPr="00901C61">
        <w:rPr>
          <w:u w:val="single"/>
        </w:rPr>
        <w:t xml:space="preserve">                 </w:t>
      </w:r>
      <w:r w:rsidR="00901C61" w:rsidRPr="00901C61">
        <w:t xml:space="preserve">                                     </w:t>
      </w:r>
    </w:p>
    <w:p w14:paraId="22FA5DCC" w14:textId="77777777" w:rsidR="00A07A9E" w:rsidRDefault="00A07A9E" w:rsidP="00A07A9E">
      <w:pPr>
        <w:pStyle w:val="ListParagraph"/>
        <w:ind w:left="360"/>
        <w:rPr>
          <w:b/>
        </w:rPr>
      </w:pPr>
    </w:p>
    <w:p w14:paraId="79ED2F07" w14:textId="2E4F407D" w:rsidR="005A0783" w:rsidRPr="005A0783" w:rsidRDefault="005A0783" w:rsidP="005A0783">
      <w:pPr>
        <w:pStyle w:val="ListParagraph"/>
        <w:numPr>
          <w:ilvl w:val="0"/>
          <w:numId w:val="14"/>
        </w:numPr>
        <w:rPr>
          <w:b/>
        </w:rPr>
      </w:pPr>
      <w:r w:rsidRPr="005A0783">
        <w:rPr>
          <w:b/>
        </w:rPr>
        <w:t>How many years of work experience do you have?</w:t>
      </w:r>
      <w:r w:rsidR="00901C61">
        <w:rPr>
          <w:b/>
        </w:rPr>
        <w:t xml:space="preserve"> (Choose ONE only)</w:t>
      </w:r>
    </w:p>
    <w:p w14:paraId="1B320A2B" w14:textId="7AF546DA" w:rsidR="005A0783" w:rsidRDefault="000511A5" w:rsidP="00901C61">
      <w:pPr>
        <w:ind w:left="720"/>
      </w:pPr>
      <w:sdt>
        <w:sdtPr>
          <w:rPr>
            <w:rFonts w:ascii="MS Gothic" w:eastAsia="MS Gothic" w:hAnsi="MS Gothic"/>
          </w:rPr>
          <w:id w:val="1474943095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6F3F45">
            <w:rPr>
              <w:rFonts w:ascii="MS Gothic" w:eastAsia="MS Gothic" w:hAnsi="MS Gothic" w:hint="eastAsia"/>
            </w:rPr>
            <w:t>☒</w:t>
          </w:r>
        </w:sdtContent>
      </w:sdt>
      <w:r w:rsidR="00901C61">
        <w:t xml:space="preserve">    </w:t>
      </w:r>
      <w:r w:rsidR="005A0783">
        <w:t>Less than 1</w:t>
      </w:r>
    </w:p>
    <w:p w14:paraId="69BCD961" w14:textId="706A107D" w:rsidR="005A0783" w:rsidRDefault="000511A5" w:rsidP="00901C61">
      <w:pPr>
        <w:ind w:left="720"/>
      </w:pPr>
      <w:sdt>
        <w:sdtPr>
          <w:rPr>
            <w:rFonts w:ascii="MS Gothic" w:eastAsia="MS Gothic" w:hAnsi="MS Gothic"/>
          </w:rPr>
          <w:id w:val="121323738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01C61" w:rsidRPr="00901C61">
            <w:rPr>
              <w:rFonts w:ascii="MS Gothic" w:eastAsia="MS Gothic" w:hAnsi="MS Gothic" w:hint="eastAsia"/>
            </w:rPr>
            <w:t>☐</w:t>
          </w:r>
        </w:sdtContent>
      </w:sdt>
      <w:r w:rsidR="00901C61">
        <w:t xml:space="preserve">    </w:t>
      </w:r>
      <w:r w:rsidR="005A0783">
        <w:t>1</w:t>
      </w:r>
    </w:p>
    <w:p w14:paraId="0CEC3C34" w14:textId="52EAD05F" w:rsidR="005A0783" w:rsidRDefault="000511A5" w:rsidP="00901C61">
      <w:pPr>
        <w:ind w:left="720"/>
      </w:pPr>
      <w:sdt>
        <w:sdtPr>
          <w:rPr>
            <w:rFonts w:ascii="MS Gothic" w:eastAsia="MS Gothic" w:hAnsi="MS Gothic"/>
          </w:rPr>
          <w:id w:val="161155353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01C61" w:rsidRPr="00901C61">
            <w:rPr>
              <w:rFonts w:ascii="MS Gothic" w:eastAsia="MS Gothic" w:hAnsi="MS Gothic" w:hint="eastAsia"/>
            </w:rPr>
            <w:t>☐</w:t>
          </w:r>
        </w:sdtContent>
      </w:sdt>
      <w:r w:rsidR="00901C61">
        <w:t xml:space="preserve">    </w:t>
      </w:r>
      <w:r w:rsidR="005A0783">
        <w:t>2</w:t>
      </w:r>
    </w:p>
    <w:p w14:paraId="5DCE41D3" w14:textId="4897ECF3" w:rsidR="005A0783" w:rsidRDefault="000511A5" w:rsidP="00901C61">
      <w:pPr>
        <w:ind w:left="720"/>
      </w:pPr>
      <w:sdt>
        <w:sdtPr>
          <w:rPr>
            <w:rFonts w:ascii="MS Gothic" w:eastAsia="MS Gothic" w:hAnsi="MS Gothic"/>
          </w:rPr>
          <w:id w:val="71416271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01C61" w:rsidRPr="00901C61">
            <w:rPr>
              <w:rFonts w:ascii="MS Gothic" w:eastAsia="MS Gothic" w:hAnsi="MS Gothic" w:hint="eastAsia"/>
            </w:rPr>
            <w:t>☐</w:t>
          </w:r>
        </w:sdtContent>
      </w:sdt>
      <w:r w:rsidR="00901C61">
        <w:t xml:space="preserve">    </w:t>
      </w:r>
      <w:r w:rsidR="005A0783">
        <w:t>3</w:t>
      </w:r>
    </w:p>
    <w:p w14:paraId="4CC01890" w14:textId="6ADC7C6B" w:rsidR="005A0783" w:rsidRDefault="000511A5" w:rsidP="00901C61">
      <w:pPr>
        <w:ind w:left="720"/>
      </w:pPr>
      <w:sdt>
        <w:sdtPr>
          <w:rPr>
            <w:rFonts w:ascii="MS Gothic" w:eastAsia="MS Gothic" w:hAnsi="MS Gothic"/>
          </w:rPr>
          <w:id w:val="24878009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01C61" w:rsidRPr="00901C61">
            <w:rPr>
              <w:rFonts w:ascii="MS Gothic" w:eastAsia="MS Gothic" w:hAnsi="MS Gothic" w:hint="eastAsia"/>
            </w:rPr>
            <w:t>☐</w:t>
          </w:r>
        </w:sdtContent>
      </w:sdt>
      <w:r w:rsidR="00901C61">
        <w:t xml:space="preserve">    </w:t>
      </w:r>
      <w:r w:rsidR="005A0783">
        <w:t>4</w:t>
      </w:r>
    </w:p>
    <w:p w14:paraId="007B2F26" w14:textId="0614CC88" w:rsidR="005A0783" w:rsidRDefault="000511A5" w:rsidP="00901C61">
      <w:pPr>
        <w:ind w:left="720"/>
      </w:pPr>
      <w:sdt>
        <w:sdtPr>
          <w:rPr>
            <w:rFonts w:ascii="MS Gothic" w:eastAsia="MS Gothic" w:hAnsi="MS Gothic"/>
          </w:rPr>
          <w:id w:val="132932589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01C61" w:rsidRPr="00901C61">
            <w:rPr>
              <w:rFonts w:ascii="MS Gothic" w:eastAsia="MS Gothic" w:hAnsi="MS Gothic" w:hint="eastAsia"/>
            </w:rPr>
            <w:t>☐</w:t>
          </w:r>
        </w:sdtContent>
      </w:sdt>
      <w:r w:rsidR="00901C61">
        <w:t xml:space="preserve">    </w:t>
      </w:r>
      <w:r w:rsidR="005A0783">
        <w:t>5</w:t>
      </w:r>
    </w:p>
    <w:p w14:paraId="10CC6853" w14:textId="01D21773" w:rsidR="005A0783" w:rsidRDefault="000511A5" w:rsidP="00901C61">
      <w:pPr>
        <w:ind w:left="720"/>
      </w:pPr>
      <w:sdt>
        <w:sdtPr>
          <w:rPr>
            <w:rFonts w:ascii="MS Gothic" w:eastAsia="MS Gothic" w:hAnsi="MS Gothic"/>
          </w:rPr>
          <w:id w:val="-84007926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01C61" w:rsidRPr="00901C61">
            <w:rPr>
              <w:rFonts w:ascii="MS Gothic" w:eastAsia="MS Gothic" w:hAnsi="MS Gothic" w:hint="eastAsia"/>
            </w:rPr>
            <w:t>☐</w:t>
          </w:r>
        </w:sdtContent>
      </w:sdt>
      <w:r w:rsidR="00901C61">
        <w:t xml:space="preserve">    </w:t>
      </w:r>
      <w:r w:rsidR="005A0783">
        <w:t>6</w:t>
      </w:r>
    </w:p>
    <w:p w14:paraId="0CCAEF61" w14:textId="16E85C7D" w:rsidR="005A0783" w:rsidRDefault="000511A5" w:rsidP="00901C61">
      <w:pPr>
        <w:ind w:left="720"/>
      </w:pPr>
      <w:sdt>
        <w:sdtPr>
          <w:rPr>
            <w:rFonts w:ascii="MS Gothic" w:eastAsia="MS Gothic" w:hAnsi="MS Gothic"/>
          </w:rPr>
          <w:id w:val="-40768763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01C61" w:rsidRPr="00901C61">
            <w:rPr>
              <w:rFonts w:ascii="MS Gothic" w:eastAsia="MS Gothic" w:hAnsi="MS Gothic" w:hint="eastAsia"/>
            </w:rPr>
            <w:t>☐</w:t>
          </w:r>
        </w:sdtContent>
      </w:sdt>
      <w:r w:rsidR="00901C61">
        <w:t xml:space="preserve">    </w:t>
      </w:r>
      <w:r w:rsidR="005A0783">
        <w:t>7+</w:t>
      </w:r>
    </w:p>
    <w:p w14:paraId="2EB655F8" w14:textId="11665E69" w:rsidR="005A0783" w:rsidRPr="005A0783" w:rsidRDefault="005A0783" w:rsidP="005A0783">
      <w:pPr>
        <w:pStyle w:val="ListParagraph"/>
        <w:numPr>
          <w:ilvl w:val="0"/>
          <w:numId w:val="14"/>
        </w:numPr>
        <w:rPr>
          <w:b/>
        </w:rPr>
      </w:pPr>
      <w:r w:rsidRPr="005A0783">
        <w:rPr>
          <w:b/>
        </w:rPr>
        <w:lastRenderedPageBreak/>
        <w:t>What is your interest in participating?</w:t>
      </w:r>
      <w:r w:rsidR="00901C61">
        <w:rPr>
          <w:b/>
        </w:rPr>
        <w:t xml:space="preserve"> (Choose ONE only)</w:t>
      </w:r>
    </w:p>
    <w:p w14:paraId="240CC624" w14:textId="14509788" w:rsidR="005A0783" w:rsidRDefault="000511A5" w:rsidP="00901C61">
      <w:pPr>
        <w:ind w:left="720"/>
      </w:pPr>
      <w:sdt>
        <w:sdtPr>
          <w:rPr>
            <w:rFonts w:ascii="MS Gothic" w:eastAsia="MS Gothic" w:hAnsi="MS Gothic"/>
          </w:rPr>
          <w:id w:val="-174579254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F3F45">
            <w:rPr>
              <w:rFonts w:ascii="MS Gothic" w:eastAsia="MS Gothic" w:hAnsi="MS Gothic" w:hint="eastAsia"/>
            </w:rPr>
            <w:t>☐</w:t>
          </w:r>
        </w:sdtContent>
      </w:sdt>
      <w:r w:rsidR="00901C61">
        <w:t xml:space="preserve">    </w:t>
      </w:r>
      <w:r w:rsidR="005A0783">
        <w:t xml:space="preserve">Want to build a </w:t>
      </w:r>
      <w:proofErr w:type="spellStart"/>
      <w:r w:rsidR="005A0783">
        <w:t>startup</w:t>
      </w:r>
      <w:proofErr w:type="spellEnd"/>
    </w:p>
    <w:p w14:paraId="191A0BA7" w14:textId="1C54246C" w:rsidR="005A0783" w:rsidRDefault="000511A5" w:rsidP="00901C61">
      <w:pPr>
        <w:ind w:left="720"/>
      </w:pPr>
      <w:sdt>
        <w:sdtPr>
          <w:rPr>
            <w:rFonts w:ascii="MS Gothic" w:eastAsia="MS Gothic" w:hAnsi="MS Gothic"/>
          </w:rPr>
          <w:id w:val="935481478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6F3F45">
            <w:rPr>
              <w:rFonts w:ascii="MS Gothic" w:eastAsia="MS Gothic" w:hAnsi="MS Gothic" w:hint="eastAsia"/>
            </w:rPr>
            <w:t>☒</w:t>
          </w:r>
        </w:sdtContent>
      </w:sdt>
      <w:r w:rsidR="00901C61">
        <w:t xml:space="preserve">    </w:t>
      </w:r>
      <w:r w:rsidR="005A0783">
        <w:t>Meet new people</w:t>
      </w:r>
    </w:p>
    <w:p w14:paraId="173DBE77" w14:textId="2A35765B" w:rsidR="005A0783" w:rsidRDefault="000511A5" w:rsidP="00901C61">
      <w:pPr>
        <w:ind w:left="720"/>
      </w:pPr>
      <w:sdt>
        <w:sdtPr>
          <w:rPr>
            <w:rFonts w:ascii="MS Gothic" w:eastAsia="MS Gothic" w:hAnsi="MS Gothic"/>
          </w:rPr>
          <w:id w:val="-65676098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01C61" w:rsidRPr="00901C61">
            <w:rPr>
              <w:rFonts w:ascii="MS Gothic" w:eastAsia="MS Gothic" w:hAnsi="MS Gothic" w:hint="eastAsia"/>
            </w:rPr>
            <w:t>☐</w:t>
          </w:r>
        </w:sdtContent>
      </w:sdt>
      <w:r w:rsidR="00901C61">
        <w:t xml:space="preserve">    </w:t>
      </w:r>
      <w:r w:rsidR="005A0783">
        <w:t>Recruiting</w:t>
      </w:r>
    </w:p>
    <w:p w14:paraId="36C0A8EF" w14:textId="1431DDFF" w:rsidR="005A0783" w:rsidRDefault="000511A5" w:rsidP="00901C61">
      <w:pPr>
        <w:ind w:left="720"/>
      </w:pPr>
      <w:sdt>
        <w:sdtPr>
          <w:rPr>
            <w:rFonts w:ascii="MS Gothic" w:eastAsia="MS Gothic" w:hAnsi="MS Gothic"/>
          </w:rPr>
          <w:id w:val="-107249446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F3F45">
            <w:rPr>
              <w:rFonts w:ascii="MS Gothic" w:eastAsia="MS Gothic" w:hAnsi="MS Gothic" w:hint="eastAsia"/>
            </w:rPr>
            <w:t>☐</w:t>
          </w:r>
        </w:sdtContent>
      </w:sdt>
      <w:r w:rsidR="00901C61">
        <w:t xml:space="preserve">    </w:t>
      </w:r>
      <w:r w:rsidR="005A0783">
        <w:t>Looking for work</w:t>
      </w:r>
    </w:p>
    <w:p w14:paraId="181D9A2A" w14:textId="7AF56653" w:rsidR="005A0783" w:rsidRDefault="000511A5" w:rsidP="00901C61">
      <w:pPr>
        <w:ind w:left="720"/>
      </w:pPr>
      <w:sdt>
        <w:sdtPr>
          <w:rPr>
            <w:rFonts w:ascii="MS Gothic" w:eastAsia="MS Gothic" w:hAnsi="MS Gothic"/>
          </w:rPr>
          <w:id w:val="-1263373162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6F3F45">
            <w:rPr>
              <w:rFonts w:ascii="MS Gothic" w:eastAsia="MS Gothic" w:hAnsi="MS Gothic" w:hint="eastAsia"/>
            </w:rPr>
            <w:t>☒</w:t>
          </w:r>
        </w:sdtContent>
      </w:sdt>
      <w:r w:rsidR="00901C61">
        <w:t xml:space="preserve">    </w:t>
      </w:r>
      <w:r w:rsidR="005A0783">
        <w:t>Improve Skills</w:t>
      </w:r>
    </w:p>
    <w:p w14:paraId="42AFFFB8" w14:textId="577677D8" w:rsidR="005A0783" w:rsidRDefault="000511A5" w:rsidP="00901C61">
      <w:pPr>
        <w:ind w:left="720"/>
      </w:pPr>
      <w:sdt>
        <w:sdtPr>
          <w:rPr>
            <w:rFonts w:ascii="MS Gothic" w:eastAsia="MS Gothic" w:hAnsi="MS Gothic"/>
          </w:rPr>
          <w:id w:val="-80801140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01C61" w:rsidRPr="00901C61">
            <w:rPr>
              <w:rFonts w:ascii="MS Gothic" w:eastAsia="MS Gothic" w:hAnsi="MS Gothic" w:hint="eastAsia"/>
            </w:rPr>
            <w:t>☐</w:t>
          </w:r>
        </w:sdtContent>
      </w:sdt>
      <w:r w:rsidR="00901C61">
        <w:t xml:space="preserve">    </w:t>
      </w:r>
      <w:r w:rsidR="005A0783">
        <w:t>Save the World</w:t>
      </w:r>
      <w:r w:rsidR="00901C61">
        <w:tab/>
      </w:r>
    </w:p>
    <w:p w14:paraId="05FA169F" w14:textId="4327D916" w:rsidR="00A07A9E" w:rsidRPr="00901C61" w:rsidRDefault="000511A5" w:rsidP="00901C61">
      <w:pPr>
        <w:ind w:left="720"/>
        <w:rPr>
          <w:b/>
        </w:rPr>
      </w:pPr>
      <w:sdt>
        <w:sdtPr>
          <w:rPr>
            <w:rFonts w:ascii="MS Gothic" w:eastAsia="MS Gothic" w:hAnsi="MS Gothic"/>
          </w:rPr>
          <w:id w:val="-45046972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01C61">
            <w:rPr>
              <w:rFonts w:ascii="MS Gothic" w:eastAsia="MS Gothic" w:hAnsi="MS Gothic" w:hint="eastAsia"/>
            </w:rPr>
            <w:t>☐</w:t>
          </w:r>
        </w:sdtContent>
      </w:sdt>
      <w:r w:rsidR="00901C61">
        <w:t xml:space="preserve">    </w:t>
      </w:r>
      <w:proofErr w:type="gramStart"/>
      <w:r w:rsidR="005A0783">
        <w:t>Others</w:t>
      </w:r>
      <w:r w:rsidR="00901C61">
        <w:t xml:space="preserve"> ,</w:t>
      </w:r>
      <w:proofErr w:type="gramEnd"/>
      <w:r w:rsidR="005A0783">
        <w:t xml:space="preserve"> </w:t>
      </w:r>
      <w:r w:rsidR="00901C61">
        <w:t>Please Specify :</w:t>
      </w:r>
      <w:r w:rsidR="006F3F45">
        <w:rPr>
          <w:u w:val="single"/>
        </w:rPr>
        <w:t>Looking for Future Opportunities and Connections</w:t>
      </w:r>
      <w:r w:rsidR="00901C61" w:rsidRPr="00901C61">
        <w:rPr>
          <w:u w:val="single"/>
        </w:rPr>
        <w:t xml:space="preserve">             </w:t>
      </w:r>
      <w:r w:rsidR="00901C61" w:rsidRPr="00901C61">
        <w:t xml:space="preserve">                                     </w:t>
      </w:r>
    </w:p>
    <w:p w14:paraId="7D774A58" w14:textId="77777777" w:rsidR="00901C61" w:rsidRDefault="00901C61" w:rsidP="00901C61">
      <w:pPr>
        <w:pStyle w:val="ListParagraph"/>
        <w:ind w:left="360"/>
        <w:rPr>
          <w:b/>
        </w:rPr>
      </w:pPr>
    </w:p>
    <w:p w14:paraId="664277E6" w14:textId="0EC3C364" w:rsidR="005A0783" w:rsidRPr="005A0783" w:rsidRDefault="005A0783" w:rsidP="005A0783">
      <w:pPr>
        <w:pStyle w:val="ListParagraph"/>
        <w:numPr>
          <w:ilvl w:val="0"/>
          <w:numId w:val="14"/>
        </w:numPr>
        <w:rPr>
          <w:b/>
        </w:rPr>
      </w:pPr>
      <w:r w:rsidRPr="005A0783">
        <w:rPr>
          <w:b/>
        </w:rPr>
        <w:t>Highest level of education completed?</w:t>
      </w:r>
      <w:r w:rsidR="00901C61" w:rsidRPr="00901C61">
        <w:rPr>
          <w:b/>
        </w:rPr>
        <w:t xml:space="preserve"> </w:t>
      </w:r>
      <w:r w:rsidR="00901C61">
        <w:rPr>
          <w:b/>
        </w:rPr>
        <w:t>(Choose ONE only)</w:t>
      </w:r>
    </w:p>
    <w:p w14:paraId="1EFE9DDB" w14:textId="2A7002AD" w:rsidR="005A0783" w:rsidRDefault="000511A5" w:rsidP="00987937">
      <w:pPr>
        <w:ind w:left="720"/>
      </w:pPr>
      <w:sdt>
        <w:sdtPr>
          <w:rPr>
            <w:rFonts w:ascii="MS Gothic" w:eastAsia="MS Gothic" w:hAnsi="MS Gothic"/>
          </w:rPr>
          <w:id w:val="1072614823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6F3F45">
            <w:rPr>
              <w:rFonts w:ascii="MS Gothic" w:eastAsia="MS Gothic" w:hAnsi="MS Gothic" w:hint="eastAsia"/>
            </w:rPr>
            <w:t>☒</w:t>
          </w:r>
        </w:sdtContent>
      </w:sdt>
      <w:r w:rsidR="00987937">
        <w:t xml:space="preserve">    </w:t>
      </w:r>
      <w:r w:rsidR="005A0783">
        <w:t>High School or below</w:t>
      </w:r>
    </w:p>
    <w:p w14:paraId="28FA923B" w14:textId="4E3B8CDD" w:rsidR="005A0783" w:rsidRDefault="000511A5" w:rsidP="00987937">
      <w:pPr>
        <w:ind w:left="720"/>
      </w:pPr>
      <w:sdt>
        <w:sdtPr>
          <w:rPr>
            <w:rFonts w:ascii="MS Gothic" w:eastAsia="MS Gothic" w:hAnsi="MS Gothic"/>
          </w:rPr>
          <w:id w:val="-115282868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87937" w:rsidRPr="00987937">
            <w:rPr>
              <w:rFonts w:ascii="MS Gothic" w:eastAsia="MS Gothic" w:hAnsi="MS Gothic" w:hint="eastAsia"/>
            </w:rPr>
            <w:t>☐</w:t>
          </w:r>
        </w:sdtContent>
      </w:sdt>
      <w:r w:rsidR="00987937">
        <w:t xml:space="preserve">    </w:t>
      </w:r>
      <w:r w:rsidR="005A0783">
        <w:t>Diploma</w:t>
      </w:r>
    </w:p>
    <w:p w14:paraId="2FC8B9B3" w14:textId="4B9ED5EF" w:rsidR="005A0783" w:rsidRDefault="000511A5" w:rsidP="00987937">
      <w:pPr>
        <w:ind w:left="720"/>
      </w:pPr>
      <w:sdt>
        <w:sdtPr>
          <w:rPr>
            <w:rFonts w:ascii="MS Gothic" w:eastAsia="MS Gothic" w:hAnsi="MS Gothic"/>
          </w:rPr>
          <w:id w:val="-115459466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87937" w:rsidRPr="00987937">
            <w:rPr>
              <w:rFonts w:ascii="MS Gothic" w:eastAsia="MS Gothic" w:hAnsi="MS Gothic" w:hint="eastAsia"/>
            </w:rPr>
            <w:t>☐</w:t>
          </w:r>
        </w:sdtContent>
      </w:sdt>
      <w:r w:rsidR="00987937">
        <w:t xml:space="preserve">    </w:t>
      </w:r>
      <w:r w:rsidR="005A0783">
        <w:t>Degree</w:t>
      </w:r>
    </w:p>
    <w:p w14:paraId="4288E0D1" w14:textId="22116E00" w:rsidR="005A0783" w:rsidRDefault="000511A5" w:rsidP="00987937">
      <w:pPr>
        <w:ind w:left="720"/>
      </w:pPr>
      <w:sdt>
        <w:sdtPr>
          <w:rPr>
            <w:rFonts w:ascii="MS Gothic" w:eastAsia="MS Gothic" w:hAnsi="MS Gothic"/>
          </w:rPr>
          <w:id w:val="132563200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87937" w:rsidRPr="00987937">
            <w:rPr>
              <w:rFonts w:ascii="MS Gothic" w:eastAsia="MS Gothic" w:hAnsi="MS Gothic" w:hint="eastAsia"/>
            </w:rPr>
            <w:t>☐</w:t>
          </w:r>
        </w:sdtContent>
      </w:sdt>
      <w:r w:rsidR="00987937">
        <w:t xml:space="preserve">    </w:t>
      </w:r>
      <w:r w:rsidR="005A0783">
        <w:t>Masters</w:t>
      </w:r>
    </w:p>
    <w:p w14:paraId="18259522" w14:textId="1791DBD5" w:rsidR="005A0783" w:rsidRDefault="000511A5" w:rsidP="00987937">
      <w:pPr>
        <w:ind w:left="720"/>
      </w:pPr>
      <w:sdt>
        <w:sdtPr>
          <w:rPr>
            <w:rFonts w:ascii="MS Gothic" w:eastAsia="MS Gothic" w:hAnsi="MS Gothic"/>
          </w:rPr>
          <w:id w:val="59421678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87937" w:rsidRPr="00987937">
            <w:rPr>
              <w:rFonts w:ascii="MS Gothic" w:eastAsia="MS Gothic" w:hAnsi="MS Gothic" w:hint="eastAsia"/>
            </w:rPr>
            <w:t>☐</w:t>
          </w:r>
        </w:sdtContent>
      </w:sdt>
      <w:r w:rsidR="00987937">
        <w:t xml:space="preserve">    </w:t>
      </w:r>
      <w:r w:rsidR="005A0783">
        <w:t>Professional Degree</w:t>
      </w:r>
    </w:p>
    <w:p w14:paraId="74D6FFB5" w14:textId="7D006C8D" w:rsidR="005A0783" w:rsidRDefault="000511A5" w:rsidP="00987937">
      <w:pPr>
        <w:ind w:left="720"/>
      </w:pPr>
      <w:sdt>
        <w:sdtPr>
          <w:rPr>
            <w:rFonts w:ascii="MS Gothic" w:eastAsia="MS Gothic" w:hAnsi="MS Gothic"/>
          </w:rPr>
          <w:id w:val="-155468695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87937" w:rsidRPr="00987937">
            <w:rPr>
              <w:rFonts w:ascii="MS Gothic" w:eastAsia="MS Gothic" w:hAnsi="MS Gothic" w:hint="eastAsia"/>
            </w:rPr>
            <w:t>☐</w:t>
          </w:r>
        </w:sdtContent>
      </w:sdt>
      <w:r w:rsidR="00987937">
        <w:t xml:space="preserve">    </w:t>
      </w:r>
      <w:r w:rsidR="005A0783">
        <w:t>PhD</w:t>
      </w:r>
    </w:p>
    <w:p w14:paraId="771CB218" w14:textId="77777777" w:rsidR="00A07A9E" w:rsidRDefault="00A07A9E" w:rsidP="00A07A9E">
      <w:pPr>
        <w:pStyle w:val="ListParagraph"/>
        <w:ind w:left="360"/>
        <w:rPr>
          <w:b/>
        </w:rPr>
      </w:pPr>
    </w:p>
    <w:p w14:paraId="22E93FED" w14:textId="004D4BEC" w:rsidR="005A0783" w:rsidRPr="005A0783" w:rsidRDefault="005A0783" w:rsidP="005A0783">
      <w:pPr>
        <w:pStyle w:val="ListParagraph"/>
        <w:numPr>
          <w:ilvl w:val="0"/>
          <w:numId w:val="14"/>
        </w:numPr>
        <w:rPr>
          <w:b/>
        </w:rPr>
      </w:pPr>
      <w:r w:rsidRPr="005A0783">
        <w:rPr>
          <w:b/>
        </w:rPr>
        <w:t>How did you hear about this?</w:t>
      </w:r>
      <w:r w:rsidR="00901C61">
        <w:rPr>
          <w:b/>
        </w:rPr>
        <w:t xml:space="preserve"> (Choose whichever applicable only)</w:t>
      </w:r>
    </w:p>
    <w:p w14:paraId="69462EA7" w14:textId="0CE0BC37" w:rsidR="005A0783" w:rsidRDefault="000511A5" w:rsidP="00987937">
      <w:pPr>
        <w:ind w:left="720"/>
      </w:pPr>
      <w:sdt>
        <w:sdtPr>
          <w:rPr>
            <w:rFonts w:ascii="MS Gothic" w:eastAsia="MS Gothic" w:hAnsi="MS Gothic"/>
          </w:rPr>
          <w:id w:val="-195277987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 w:rsidR="00987937">
        <w:t xml:space="preserve">    </w:t>
      </w:r>
      <w:r w:rsidR="005A0783">
        <w:t>Another Organisation’s Mailing List</w:t>
      </w:r>
    </w:p>
    <w:p w14:paraId="4478A86A" w14:textId="40D1A3F3" w:rsidR="005A0783" w:rsidRDefault="000511A5" w:rsidP="00987937">
      <w:pPr>
        <w:ind w:left="720"/>
      </w:pPr>
      <w:sdt>
        <w:sdtPr>
          <w:rPr>
            <w:rFonts w:ascii="MS Gothic" w:eastAsia="MS Gothic" w:hAnsi="MS Gothic"/>
          </w:rPr>
          <w:id w:val="9128278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87937" w:rsidRPr="00987937">
            <w:rPr>
              <w:rFonts w:ascii="MS Gothic" w:eastAsia="MS Gothic" w:hAnsi="MS Gothic" w:hint="eastAsia"/>
            </w:rPr>
            <w:t>☐</w:t>
          </w:r>
        </w:sdtContent>
      </w:sdt>
      <w:r w:rsidR="00987937">
        <w:t xml:space="preserve">    </w:t>
      </w:r>
      <w:r w:rsidR="005A0783">
        <w:t>Article / Blog / Community Post</w:t>
      </w:r>
    </w:p>
    <w:p w14:paraId="63E1CBFD" w14:textId="4E4F20FB" w:rsidR="005A0783" w:rsidRDefault="000511A5" w:rsidP="00987937">
      <w:pPr>
        <w:ind w:left="720"/>
      </w:pPr>
      <w:sdt>
        <w:sdtPr>
          <w:rPr>
            <w:rFonts w:ascii="MS Gothic" w:eastAsia="MS Gothic" w:hAnsi="MS Gothic"/>
          </w:rPr>
          <w:id w:val="-196148420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87937" w:rsidRPr="00987937">
            <w:rPr>
              <w:rFonts w:ascii="MS Gothic" w:eastAsia="MS Gothic" w:hAnsi="MS Gothic" w:hint="eastAsia"/>
            </w:rPr>
            <w:t>☐</w:t>
          </w:r>
        </w:sdtContent>
      </w:sdt>
      <w:r w:rsidR="00987937">
        <w:t xml:space="preserve">    </w:t>
      </w:r>
      <w:proofErr w:type="spellStart"/>
      <w:r w:rsidR="005A0783">
        <w:t>HackerNest</w:t>
      </w:r>
      <w:proofErr w:type="spellEnd"/>
      <w:r w:rsidR="005A0783">
        <w:t xml:space="preserve"> Communication / Mailing List</w:t>
      </w:r>
    </w:p>
    <w:p w14:paraId="685B8ECF" w14:textId="35A11B5B" w:rsidR="005A0783" w:rsidRDefault="000511A5" w:rsidP="00987937">
      <w:pPr>
        <w:ind w:left="720"/>
      </w:pPr>
      <w:sdt>
        <w:sdtPr>
          <w:rPr>
            <w:rFonts w:ascii="MS Gothic" w:eastAsia="MS Gothic" w:hAnsi="MS Gothic"/>
          </w:rPr>
          <w:id w:val="-172166238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87937" w:rsidRPr="00987937">
            <w:rPr>
              <w:rFonts w:ascii="MS Gothic" w:eastAsia="MS Gothic" w:hAnsi="MS Gothic" w:hint="eastAsia"/>
            </w:rPr>
            <w:t>☐</w:t>
          </w:r>
        </w:sdtContent>
      </w:sdt>
      <w:r w:rsidR="00987937">
        <w:t xml:space="preserve">    </w:t>
      </w:r>
      <w:proofErr w:type="spellStart"/>
      <w:r w:rsidR="005A0783">
        <w:t>HackerNest</w:t>
      </w:r>
      <w:proofErr w:type="spellEnd"/>
      <w:r w:rsidR="005A0783">
        <w:t xml:space="preserve"> Event</w:t>
      </w:r>
    </w:p>
    <w:p w14:paraId="1B829C9A" w14:textId="4EA04D3D" w:rsidR="005A0783" w:rsidRDefault="000511A5" w:rsidP="00987937">
      <w:pPr>
        <w:ind w:left="720"/>
      </w:pPr>
      <w:sdt>
        <w:sdtPr>
          <w:rPr>
            <w:rFonts w:ascii="MS Gothic" w:eastAsia="MS Gothic" w:hAnsi="MS Gothic"/>
          </w:rPr>
          <w:id w:val="2137443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87937" w:rsidRPr="00987937">
            <w:rPr>
              <w:rFonts w:ascii="MS Gothic" w:eastAsia="MS Gothic" w:hAnsi="MS Gothic" w:hint="eastAsia"/>
            </w:rPr>
            <w:t>☐</w:t>
          </w:r>
        </w:sdtContent>
      </w:sdt>
      <w:r w:rsidR="00987937">
        <w:t xml:space="preserve">    </w:t>
      </w:r>
      <w:r w:rsidR="005A0783">
        <w:t>Online Ad</w:t>
      </w:r>
    </w:p>
    <w:p w14:paraId="7CBE8E04" w14:textId="730CFB03" w:rsidR="005A0783" w:rsidRDefault="000511A5" w:rsidP="00987937">
      <w:pPr>
        <w:ind w:left="720"/>
      </w:pPr>
      <w:sdt>
        <w:sdtPr>
          <w:rPr>
            <w:rFonts w:ascii="MS Gothic" w:eastAsia="MS Gothic" w:hAnsi="MS Gothic"/>
          </w:rPr>
          <w:id w:val="-31041141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87937" w:rsidRPr="00987937">
            <w:rPr>
              <w:rFonts w:ascii="MS Gothic" w:eastAsia="MS Gothic" w:hAnsi="MS Gothic" w:hint="eastAsia"/>
            </w:rPr>
            <w:t>☐</w:t>
          </w:r>
        </w:sdtContent>
      </w:sdt>
      <w:r w:rsidR="00987937">
        <w:t xml:space="preserve">    </w:t>
      </w:r>
      <w:r w:rsidR="005A0783">
        <w:t>Print Ad</w:t>
      </w:r>
    </w:p>
    <w:p w14:paraId="355B39FF" w14:textId="3A20FC37" w:rsidR="005A0783" w:rsidRDefault="000511A5" w:rsidP="00987937">
      <w:pPr>
        <w:ind w:left="720"/>
      </w:pPr>
      <w:sdt>
        <w:sdtPr>
          <w:rPr>
            <w:rFonts w:ascii="MS Gothic" w:eastAsia="MS Gothic" w:hAnsi="MS Gothic"/>
          </w:rPr>
          <w:id w:val="-1475592832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6F3F45">
            <w:rPr>
              <w:rFonts w:ascii="MS Gothic" w:eastAsia="MS Gothic" w:hAnsi="MS Gothic" w:hint="eastAsia"/>
            </w:rPr>
            <w:t>☒</w:t>
          </w:r>
        </w:sdtContent>
      </w:sdt>
      <w:r w:rsidR="00987937">
        <w:t xml:space="preserve">    </w:t>
      </w:r>
      <w:r w:rsidR="005A0783">
        <w:t>School</w:t>
      </w:r>
    </w:p>
    <w:p w14:paraId="07CCBFEF" w14:textId="57AE6F76" w:rsidR="005A0783" w:rsidRDefault="000511A5" w:rsidP="00987937">
      <w:pPr>
        <w:ind w:left="720"/>
      </w:pPr>
      <w:sdt>
        <w:sdtPr>
          <w:rPr>
            <w:rFonts w:ascii="MS Gothic" w:eastAsia="MS Gothic" w:hAnsi="MS Gothic"/>
          </w:rPr>
          <w:id w:val="1632745354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 w:rsidR="00987937">
        <w:t xml:space="preserve">    </w:t>
      </w:r>
      <w:r w:rsidR="005A0783">
        <w:t>Social Media</w:t>
      </w:r>
    </w:p>
    <w:p w14:paraId="54EBF490" w14:textId="431ED935" w:rsidR="005A0783" w:rsidRDefault="000511A5" w:rsidP="00987937">
      <w:pPr>
        <w:ind w:left="720"/>
      </w:pPr>
      <w:sdt>
        <w:sdtPr>
          <w:rPr>
            <w:rFonts w:ascii="MS Gothic" w:eastAsia="MS Gothic" w:hAnsi="MS Gothic"/>
          </w:rPr>
          <w:id w:val="124730971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87937" w:rsidRPr="00987937">
            <w:rPr>
              <w:rFonts w:ascii="MS Gothic" w:eastAsia="MS Gothic" w:hAnsi="MS Gothic" w:hint="eastAsia"/>
            </w:rPr>
            <w:t>☐</w:t>
          </w:r>
        </w:sdtContent>
      </w:sdt>
      <w:r w:rsidR="00987937">
        <w:t xml:space="preserve">    </w:t>
      </w:r>
      <w:r w:rsidR="005A0783">
        <w:t>Web Search</w:t>
      </w:r>
    </w:p>
    <w:p w14:paraId="7B120FC0" w14:textId="22D49003" w:rsidR="005A0783" w:rsidRDefault="000511A5" w:rsidP="00987937">
      <w:pPr>
        <w:ind w:left="720"/>
      </w:pPr>
      <w:sdt>
        <w:sdtPr>
          <w:rPr>
            <w:rFonts w:ascii="MS Gothic" w:eastAsia="MS Gothic" w:hAnsi="MS Gothic"/>
          </w:rPr>
          <w:id w:val="58718975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F7A7E">
            <w:rPr>
              <w:rFonts w:ascii="MS Gothic" w:eastAsia="MS Gothic" w:hAnsi="MS Gothic" w:hint="eastAsia"/>
            </w:rPr>
            <w:t>☐</w:t>
          </w:r>
        </w:sdtContent>
      </w:sdt>
      <w:r w:rsidR="00987937">
        <w:t xml:space="preserve">    </w:t>
      </w:r>
      <w:r w:rsidR="005A0783">
        <w:t>Word of Mouth</w:t>
      </w:r>
    </w:p>
    <w:p w14:paraId="7EF337FA" w14:textId="380D1724" w:rsidR="005A0783" w:rsidRPr="005A0783" w:rsidRDefault="000511A5" w:rsidP="00987937">
      <w:pPr>
        <w:ind w:left="720"/>
      </w:pPr>
      <w:sdt>
        <w:sdtPr>
          <w:rPr>
            <w:rFonts w:ascii="MS Gothic" w:eastAsia="MS Gothic" w:hAnsi="MS Gothic"/>
          </w:rPr>
          <w:id w:val="83634756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87937" w:rsidRPr="00987937">
            <w:rPr>
              <w:rFonts w:ascii="MS Gothic" w:eastAsia="MS Gothic" w:hAnsi="MS Gothic" w:hint="eastAsia"/>
            </w:rPr>
            <w:t>☐</w:t>
          </w:r>
        </w:sdtContent>
      </w:sdt>
      <w:r w:rsidR="00987937">
        <w:t xml:space="preserve">    </w:t>
      </w:r>
      <w:r w:rsidR="005A0783">
        <w:t>Radio Ad</w:t>
      </w:r>
    </w:p>
    <w:p w14:paraId="53B75C25" w14:textId="77777777" w:rsidR="005A0783" w:rsidRPr="005A0783" w:rsidRDefault="005A0783" w:rsidP="005A0783">
      <w:pPr>
        <w:shd w:val="clear" w:color="auto" w:fill="FFFFFF"/>
        <w:spacing w:after="0" w:line="240" w:lineRule="auto"/>
        <w:rPr>
          <w:rFonts w:ascii="Arial" w:eastAsia="Times New Roman" w:hAnsi="Arial" w:cs="Arial"/>
          <w:vanish/>
          <w:sz w:val="16"/>
          <w:szCs w:val="16"/>
          <w:lang w:val="ms-MY" w:eastAsia="zh-CN"/>
        </w:rPr>
      </w:pPr>
      <w:r w:rsidRPr="005A0783">
        <w:rPr>
          <w:rFonts w:ascii="Verdana" w:eastAsia="Times New Roman" w:hAnsi="Verdana" w:cs="Times New Roman"/>
          <w:i/>
          <w:iCs/>
          <w:color w:val="333333"/>
          <w:sz w:val="20"/>
          <w:szCs w:val="20"/>
          <w:shd w:val="clear" w:color="auto" w:fill="FFFFFF"/>
          <w:lang w:val="ms-MY" w:eastAsia="zh-CN"/>
        </w:rPr>
        <w:br/>
      </w:r>
    </w:p>
    <w:p w14:paraId="3C56C7B1" w14:textId="77777777" w:rsidR="005A0783" w:rsidRPr="005A0783" w:rsidRDefault="005A0783" w:rsidP="005A0783"/>
    <w:sectPr w:rsidR="005A0783" w:rsidRPr="005A0783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D7745"/>
    <w:multiLevelType w:val="hybridMultilevel"/>
    <w:tmpl w:val="B5C4971C"/>
    <w:lvl w:ilvl="0" w:tplc="043E000F">
      <w:start w:val="1"/>
      <w:numFmt w:val="decimal"/>
      <w:lvlText w:val="%1."/>
      <w:lvlJc w:val="left"/>
      <w:pPr>
        <w:ind w:left="360" w:hanging="360"/>
      </w:pPr>
    </w:lvl>
    <w:lvl w:ilvl="1" w:tplc="043E0019">
      <w:start w:val="1"/>
      <w:numFmt w:val="lowerLetter"/>
      <w:lvlText w:val="%2."/>
      <w:lvlJc w:val="left"/>
      <w:pPr>
        <w:ind w:left="1080" w:hanging="360"/>
      </w:pPr>
    </w:lvl>
    <w:lvl w:ilvl="2" w:tplc="043E001B">
      <w:start w:val="1"/>
      <w:numFmt w:val="lowerRoman"/>
      <w:lvlText w:val="%3."/>
      <w:lvlJc w:val="right"/>
      <w:pPr>
        <w:ind w:left="1800" w:hanging="180"/>
      </w:pPr>
    </w:lvl>
    <w:lvl w:ilvl="3" w:tplc="043E000F" w:tentative="1">
      <w:start w:val="1"/>
      <w:numFmt w:val="decimal"/>
      <w:lvlText w:val="%4."/>
      <w:lvlJc w:val="left"/>
      <w:pPr>
        <w:ind w:left="2520" w:hanging="360"/>
      </w:pPr>
    </w:lvl>
    <w:lvl w:ilvl="4" w:tplc="043E0019" w:tentative="1">
      <w:start w:val="1"/>
      <w:numFmt w:val="lowerLetter"/>
      <w:lvlText w:val="%5."/>
      <w:lvlJc w:val="left"/>
      <w:pPr>
        <w:ind w:left="3240" w:hanging="360"/>
      </w:pPr>
    </w:lvl>
    <w:lvl w:ilvl="5" w:tplc="043E001B" w:tentative="1">
      <w:start w:val="1"/>
      <w:numFmt w:val="lowerRoman"/>
      <w:lvlText w:val="%6."/>
      <w:lvlJc w:val="right"/>
      <w:pPr>
        <w:ind w:left="3960" w:hanging="180"/>
      </w:pPr>
    </w:lvl>
    <w:lvl w:ilvl="6" w:tplc="043E000F" w:tentative="1">
      <w:start w:val="1"/>
      <w:numFmt w:val="decimal"/>
      <w:lvlText w:val="%7."/>
      <w:lvlJc w:val="left"/>
      <w:pPr>
        <w:ind w:left="4680" w:hanging="360"/>
      </w:pPr>
    </w:lvl>
    <w:lvl w:ilvl="7" w:tplc="043E0019" w:tentative="1">
      <w:start w:val="1"/>
      <w:numFmt w:val="lowerLetter"/>
      <w:lvlText w:val="%8."/>
      <w:lvlJc w:val="left"/>
      <w:pPr>
        <w:ind w:left="5400" w:hanging="360"/>
      </w:pPr>
    </w:lvl>
    <w:lvl w:ilvl="8" w:tplc="043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35735F0"/>
    <w:multiLevelType w:val="hybridMultilevel"/>
    <w:tmpl w:val="C92C48C4"/>
    <w:lvl w:ilvl="0" w:tplc="043E000F">
      <w:start w:val="1"/>
      <w:numFmt w:val="decimal"/>
      <w:lvlText w:val="%1."/>
      <w:lvlJc w:val="left"/>
      <w:pPr>
        <w:ind w:left="360" w:hanging="360"/>
      </w:pPr>
    </w:lvl>
    <w:lvl w:ilvl="1" w:tplc="043E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3E001B" w:tentative="1">
      <w:start w:val="1"/>
      <w:numFmt w:val="lowerRoman"/>
      <w:lvlText w:val="%3."/>
      <w:lvlJc w:val="right"/>
      <w:pPr>
        <w:ind w:left="1800" w:hanging="180"/>
      </w:pPr>
    </w:lvl>
    <w:lvl w:ilvl="3" w:tplc="043E000F" w:tentative="1">
      <w:start w:val="1"/>
      <w:numFmt w:val="decimal"/>
      <w:lvlText w:val="%4."/>
      <w:lvlJc w:val="left"/>
      <w:pPr>
        <w:ind w:left="2520" w:hanging="360"/>
      </w:pPr>
    </w:lvl>
    <w:lvl w:ilvl="4" w:tplc="043E0019" w:tentative="1">
      <w:start w:val="1"/>
      <w:numFmt w:val="lowerLetter"/>
      <w:lvlText w:val="%5."/>
      <w:lvlJc w:val="left"/>
      <w:pPr>
        <w:ind w:left="3240" w:hanging="360"/>
      </w:pPr>
    </w:lvl>
    <w:lvl w:ilvl="5" w:tplc="043E001B" w:tentative="1">
      <w:start w:val="1"/>
      <w:numFmt w:val="lowerRoman"/>
      <w:lvlText w:val="%6."/>
      <w:lvlJc w:val="right"/>
      <w:pPr>
        <w:ind w:left="3960" w:hanging="180"/>
      </w:pPr>
    </w:lvl>
    <w:lvl w:ilvl="6" w:tplc="043E000F" w:tentative="1">
      <w:start w:val="1"/>
      <w:numFmt w:val="decimal"/>
      <w:lvlText w:val="%7."/>
      <w:lvlJc w:val="left"/>
      <w:pPr>
        <w:ind w:left="4680" w:hanging="360"/>
      </w:pPr>
    </w:lvl>
    <w:lvl w:ilvl="7" w:tplc="043E0019" w:tentative="1">
      <w:start w:val="1"/>
      <w:numFmt w:val="lowerLetter"/>
      <w:lvlText w:val="%8."/>
      <w:lvlJc w:val="left"/>
      <w:pPr>
        <w:ind w:left="5400" w:hanging="360"/>
      </w:pPr>
    </w:lvl>
    <w:lvl w:ilvl="8" w:tplc="043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295E453E"/>
    <w:multiLevelType w:val="hybridMultilevel"/>
    <w:tmpl w:val="25E8A8B4"/>
    <w:lvl w:ilvl="0" w:tplc="043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3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3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3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3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3"/>
  </w:num>
  <w:num w:numId="14">
    <w:abstractNumId w:val="0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08"/>
  <w:hyphenationZone w:val="425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0783"/>
    <w:rsid w:val="00030CBC"/>
    <w:rsid w:val="000511A5"/>
    <w:rsid w:val="003B7ACA"/>
    <w:rsid w:val="003D38DA"/>
    <w:rsid w:val="0055786E"/>
    <w:rsid w:val="005777B6"/>
    <w:rsid w:val="005A0783"/>
    <w:rsid w:val="005A4427"/>
    <w:rsid w:val="00621982"/>
    <w:rsid w:val="00632B33"/>
    <w:rsid w:val="00647A09"/>
    <w:rsid w:val="006F3F45"/>
    <w:rsid w:val="008F7A7E"/>
    <w:rsid w:val="00901C61"/>
    <w:rsid w:val="00987937"/>
    <w:rsid w:val="00A07A9E"/>
    <w:rsid w:val="00B63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041467"/>
  <w15:chartTrackingRefBased/>
  <w15:docId w15:val="{2AE7AF04-4D2D-4DDB-8022-EFEB191F0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numPr>
        <w:numId w:val="12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252525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Pr>
      <w:color w:val="5A5A5A" w:themeColor="text1" w:themeTint="A5"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52525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aps/>
    </w:rPr>
  </w:style>
  <w:style w:type="character" w:styleId="Strong">
    <w:name w:val="Strong"/>
    <w:basedOn w:val="DefaultParagraphFont"/>
    <w:uiPriority w:val="22"/>
    <w:qFormat/>
    <w:rPr>
      <w:b/>
      <w:bCs/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000000" w:themeColor="text1"/>
      <w:shd w:val="clear" w:color="auto" w:fill="F2F2F2" w:themeFill="background1" w:themeFillShade="F2"/>
    </w:rPr>
  </w:style>
  <w:style w:type="character" w:styleId="SubtleReference">
    <w:name w:val="Subtle Reference"/>
    <w:basedOn w:val="DefaultParagraphFon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Pr>
      <w:b w:val="0"/>
      <w:bCs w:val="0"/>
      <w:smallCap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5A0783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val="ms-MY" w:eastAsia="zh-C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5A0783"/>
    <w:rPr>
      <w:rFonts w:ascii="Arial" w:eastAsia="Times New Roman" w:hAnsi="Arial" w:cs="Arial"/>
      <w:vanish/>
      <w:sz w:val="16"/>
      <w:szCs w:val="16"/>
      <w:lang w:val="ms-MY" w:eastAsia="zh-CN"/>
    </w:rPr>
  </w:style>
  <w:style w:type="character" w:customStyle="1" w:styleId="badge">
    <w:name w:val="badge"/>
    <w:basedOn w:val="DefaultParagraphFont"/>
    <w:rsid w:val="005A0783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5A0783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val="ms-MY" w:eastAsia="zh-C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5A0783"/>
    <w:rPr>
      <w:rFonts w:ascii="Arial" w:eastAsia="Times New Roman" w:hAnsi="Arial" w:cs="Arial"/>
      <w:vanish/>
      <w:sz w:val="16"/>
      <w:szCs w:val="16"/>
      <w:lang w:val="ms-MY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122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767208">
          <w:marLeft w:val="146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8926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844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139243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0" w:color="DDDDDD"/>
                        <w:left w:val="single" w:sz="6" w:space="0" w:color="DDDDDD"/>
                        <w:bottom w:val="single" w:sz="6" w:space="0" w:color="DDDDDD"/>
                        <w:right w:val="single" w:sz="6" w:space="0" w:color="DDDDDD"/>
                      </w:divBdr>
                      <w:divsChild>
                        <w:div w:id="646208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8" w:color="DDDDDD"/>
                            <w:left w:val="none" w:sz="0" w:space="11" w:color="DDDDDD"/>
                            <w:bottom w:val="single" w:sz="6" w:space="8" w:color="DDDDDD"/>
                            <w:right w:val="none" w:sz="0" w:space="11" w:color="DDDDDD"/>
                          </w:divBdr>
                        </w:div>
                        <w:div w:id="1697001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7664605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6822472">
                              <w:marLeft w:val="30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6373674">
                                  <w:marLeft w:val="30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32552518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4034771">
                                  <w:marLeft w:val="0"/>
                                  <w:marRight w:val="0"/>
                                  <w:marTop w:val="0"/>
                                  <w:marBottom w:val="3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27350208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770619">
                                  <w:marLeft w:val="0"/>
                                  <w:marRight w:val="0"/>
                                  <w:marTop w:val="0"/>
                                  <w:marBottom w:val="3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54756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3102095">
                              <w:marLeft w:val="30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2383320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5303409">
                              <w:marLeft w:val="30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4763476">
                                  <w:marLeft w:val="30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78914663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8649528">
                              <w:marLeft w:val="30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9302517">
                                  <w:marLeft w:val="30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86748133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3182565">
                              <w:marLeft w:val="30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3399941">
                                  <w:marLeft w:val="30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57460040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119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5928932">
                                  <w:marLeft w:val="60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760690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71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737627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0" w:color="DDDDDD"/>
                        <w:left w:val="single" w:sz="6" w:space="0" w:color="DDDDDD"/>
                        <w:bottom w:val="single" w:sz="6" w:space="0" w:color="DDDDDD"/>
                        <w:right w:val="single" w:sz="6" w:space="0" w:color="DDDDDD"/>
                      </w:divBdr>
                      <w:divsChild>
                        <w:div w:id="1625848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8" w:color="DDDDDD"/>
                            <w:left w:val="none" w:sz="0" w:space="11" w:color="DDDDDD"/>
                            <w:bottom w:val="single" w:sz="6" w:space="8" w:color="DDDDDD"/>
                            <w:right w:val="none" w:sz="0" w:space="11" w:color="DDDDDD"/>
                          </w:divBdr>
                        </w:div>
                        <w:div w:id="1353990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3009555">
                              <w:marLeft w:val="0"/>
                              <w:marRight w:val="0"/>
                              <w:marTop w:val="0"/>
                              <w:marBottom w:val="3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1407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29371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4643590">
                                  <w:marLeft w:val="0"/>
                                  <w:marRight w:val="0"/>
                                  <w:marTop w:val="0"/>
                                  <w:marBottom w:val="3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22422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8815558">
                                  <w:marLeft w:val="0"/>
                                  <w:marRight w:val="0"/>
                                  <w:marTop w:val="0"/>
                                  <w:marBottom w:val="3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03935312">
                              <w:marLeft w:val="0"/>
                              <w:marRight w:val="0"/>
                              <w:marTop w:val="0"/>
                              <w:marBottom w:val="3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Templates\Report%20design%20(blank)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8BD0473-BFD3-4D1C-A1A3-50550F014C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design (blank).dotx</Template>
  <TotalTime>37</TotalTime>
  <Pages>3</Pages>
  <Words>292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keywords/>
  <cp:lastModifiedBy>Windows User</cp:lastModifiedBy>
  <cp:revision>8</cp:revision>
  <dcterms:created xsi:type="dcterms:W3CDTF">2018-01-21T10:29:00Z</dcterms:created>
  <dcterms:modified xsi:type="dcterms:W3CDTF">2018-02-01T15:58:00Z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TC034577159991</vt:lpwstr>
  </property>
</Properties>
</file>